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DA" w:rsidRDefault="00D074EB" w:rsidP="002873DA">
      <w:bookmarkStart w:id="0" w:name="_GoBack"/>
      <w:r>
        <w:t>Case 15</w:t>
      </w:r>
      <w:r w:rsidR="002873DA">
        <w:t>-Venus-Indo-Timor Island</w:t>
      </w:r>
    </w:p>
    <w:bookmarkEnd w:id="0"/>
    <w:p w:rsidR="0008081A" w:rsidRDefault="002873DA">
      <w:r w:rsidRPr="005D133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49.5pt;height:298.5pt;visibility:visible">
            <v:imagedata r:id="rId4" o:title=""/>
          </v:shape>
        </w:pict>
      </w:r>
      <w:r w:rsidRPr="005D1338">
        <w:rPr>
          <w:noProof/>
        </w:rPr>
        <w:pict>
          <v:shape id="Picture 2" o:spid="_x0000_i1026" type="#_x0000_t75" style="width:163.5pt;height:317.5pt;visibility:visible">
            <v:imagedata r:id="rId5" o:title=""/>
          </v:shape>
        </w:pict>
      </w:r>
      <w:r w:rsidRPr="005D1338">
        <w:rPr>
          <w:noProof/>
        </w:rPr>
        <w:pict>
          <v:shape id="Picture 3" o:spid="_x0000_i1027" type="#_x0000_t75" style="width:181.5pt;height:285pt;visibility:visible">
            <v:imagedata r:id="rId6" o:title=""/>
          </v:shape>
        </w:pict>
      </w:r>
    </w:p>
    <w:sectPr w:rsidR="0008081A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oNotTrackMoves/>
  <w:defaultTabStop w:val="720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74EB"/>
    <w:rsid w:val="0000162B"/>
    <w:rsid w:val="000037A2"/>
    <w:rsid w:val="00003BD7"/>
    <w:rsid w:val="000100D0"/>
    <w:rsid w:val="0001706D"/>
    <w:rsid w:val="000270E1"/>
    <w:rsid w:val="00027CE8"/>
    <w:rsid w:val="00040E49"/>
    <w:rsid w:val="00041AA4"/>
    <w:rsid w:val="000426BC"/>
    <w:rsid w:val="000428B8"/>
    <w:rsid w:val="000505A1"/>
    <w:rsid w:val="00050E14"/>
    <w:rsid w:val="00055A9C"/>
    <w:rsid w:val="000575F3"/>
    <w:rsid w:val="00060D4A"/>
    <w:rsid w:val="00062047"/>
    <w:rsid w:val="00062442"/>
    <w:rsid w:val="00065636"/>
    <w:rsid w:val="00065DB6"/>
    <w:rsid w:val="00067A3C"/>
    <w:rsid w:val="00073BC0"/>
    <w:rsid w:val="000744B6"/>
    <w:rsid w:val="0008081A"/>
    <w:rsid w:val="000827D7"/>
    <w:rsid w:val="00084668"/>
    <w:rsid w:val="00084FC0"/>
    <w:rsid w:val="0008544D"/>
    <w:rsid w:val="00085949"/>
    <w:rsid w:val="00087285"/>
    <w:rsid w:val="000901AC"/>
    <w:rsid w:val="00091FDA"/>
    <w:rsid w:val="00094A49"/>
    <w:rsid w:val="000A0621"/>
    <w:rsid w:val="000A4AB8"/>
    <w:rsid w:val="000A5A22"/>
    <w:rsid w:val="000A6D55"/>
    <w:rsid w:val="000A71E4"/>
    <w:rsid w:val="000B6379"/>
    <w:rsid w:val="000C43B8"/>
    <w:rsid w:val="000D0764"/>
    <w:rsid w:val="000D08B3"/>
    <w:rsid w:val="000E16B1"/>
    <w:rsid w:val="000E2D48"/>
    <w:rsid w:val="000E717C"/>
    <w:rsid w:val="000F0EE4"/>
    <w:rsid w:val="000F1A69"/>
    <w:rsid w:val="000F35A2"/>
    <w:rsid w:val="000F49D3"/>
    <w:rsid w:val="000F4DEC"/>
    <w:rsid w:val="000F58F1"/>
    <w:rsid w:val="0011027E"/>
    <w:rsid w:val="00113007"/>
    <w:rsid w:val="001131C6"/>
    <w:rsid w:val="00115FDF"/>
    <w:rsid w:val="0011700F"/>
    <w:rsid w:val="0013010C"/>
    <w:rsid w:val="00130887"/>
    <w:rsid w:val="00135862"/>
    <w:rsid w:val="00140F4C"/>
    <w:rsid w:val="0014709E"/>
    <w:rsid w:val="001477EE"/>
    <w:rsid w:val="00151176"/>
    <w:rsid w:val="001521A5"/>
    <w:rsid w:val="00153479"/>
    <w:rsid w:val="00156C4F"/>
    <w:rsid w:val="00161A0C"/>
    <w:rsid w:val="00161A23"/>
    <w:rsid w:val="00161F1B"/>
    <w:rsid w:val="00162278"/>
    <w:rsid w:val="00174ACB"/>
    <w:rsid w:val="001805D6"/>
    <w:rsid w:val="00182334"/>
    <w:rsid w:val="0019234D"/>
    <w:rsid w:val="0019377B"/>
    <w:rsid w:val="00194A72"/>
    <w:rsid w:val="001A5D79"/>
    <w:rsid w:val="001A5F6F"/>
    <w:rsid w:val="001B06A6"/>
    <w:rsid w:val="001B569F"/>
    <w:rsid w:val="001B6E29"/>
    <w:rsid w:val="001C066A"/>
    <w:rsid w:val="001C1C7D"/>
    <w:rsid w:val="001D1968"/>
    <w:rsid w:val="001D7B76"/>
    <w:rsid w:val="001E0729"/>
    <w:rsid w:val="001E1722"/>
    <w:rsid w:val="001E2105"/>
    <w:rsid w:val="001E2847"/>
    <w:rsid w:val="001E334D"/>
    <w:rsid w:val="001E365E"/>
    <w:rsid w:val="001E7ED1"/>
    <w:rsid w:val="001F0927"/>
    <w:rsid w:val="001F3209"/>
    <w:rsid w:val="001F347F"/>
    <w:rsid w:val="001F4C3E"/>
    <w:rsid w:val="00200935"/>
    <w:rsid w:val="0020240D"/>
    <w:rsid w:val="00210575"/>
    <w:rsid w:val="0021487B"/>
    <w:rsid w:val="00215513"/>
    <w:rsid w:val="00217D1D"/>
    <w:rsid w:val="00230818"/>
    <w:rsid w:val="00237EB1"/>
    <w:rsid w:val="0024149A"/>
    <w:rsid w:val="00242407"/>
    <w:rsid w:val="00251D9A"/>
    <w:rsid w:val="00256ACB"/>
    <w:rsid w:val="00270172"/>
    <w:rsid w:val="00270E0E"/>
    <w:rsid w:val="00271E64"/>
    <w:rsid w:val="00284E82"/>
    <w:rsid w:val="002873DA"/>
    <w:rsid w:val="00291284"/>
    <w:rsid w:val="00291626"/>
    <w:rsid w:val="00296640"/>
    <w:rsid w:val="002A0F6C"/>
    <w:rsid w:val="002A25A3"/>
    <w:rsid w:val="002A538B"/>
    <w:rsid w:val="002D2373"/>
    <w:rsid w:val="002D29B3"/>
    <w:rsid w:val="002D5F9A"/>
    <w:rsid w:val="002E2F00"/>
    <w:rsid w:val="002E45DB"/>
    <w:rsid w:val="002F1594"/>
    <w:rsid w:val="002F264F"/>
    <w:rsid w:val="002F333C"/>
    <w:rsid w:val="002F6BFE"/>
    <w:rsid w:val="00304226"/>
    <w:rsid w:val="00304C60"/>
    <w:rsid w:val="00306932"/>
    <w:rsid w:val="0031028B"/>
    <w:rsid w:val="00316204"/>
    <w:rsid w:val="00317A65"/>
    <w:rsid w:val="00321B6F"/>
    <w:rsid w:val="00322B59"/>
    <w:rsid w:val="00333C95"/>
    <w:rsid w:val="003348D7"/>
    <w:rsid w:val="0033719E"/>
    <w:rsid w:val="003377A2"/>
    <w:rsid w:val="00337D59"/>
    <w:rsid w:val="00345038"/>
    <w:rsid w:val="00347898"/>
    <w:rsid w:val="0035108D"/>
    <w:rsid w:val="00354F08"/>
    <w:rsid w:val="00355556"/>
    <w:rsid w:val="00360FBB"/>
    <w:rsid w:val="003718A8"/>
    <w:rsid w:val="0037637F"/>
    <w:rsid w:val="00392FB8"/>
    <w:rsid w:val="003A1F5E"/>
    <w:rsid w:val="003A2B98"/>
    <w:rsid w:val="003A3650"/>
    <w:rsid w:val="003A55AF"/>
    <w:rsid w:val="003A7AEC"/>
    <w:rsid w:val="003B0283"/>
    <w:rsid w:val="003B1BBA"/>
    <w:rsid w:val="003B2EA8"/>
    <w:rsid w:val="003C26AE"/>
    <w:rsid w:val="003C50DF"/>
    <w:rsid w:val="003D043E"/>
    <w:rsid w:val="003D2954"/>
    <w:rsid w:val="003D350A"/>
    <w:rsid w:val="003D718A"/>
    <w:rsid w:val="003E11EF"/>
    <w:rsid w:val="003E532C"/>
    <w:rsid w:val="003E579F"/>
    <w:rsid w:val="003E6978"/>
    <w:rsid w:val="003F05AF"/>
    <w:rsid w:val="0040056B"/>
    <w:rsid w:val="0040468B"/>
    <w:rsid w:val="004133B9"/>
    <w:rsid w:val="004148F0"/>
    <w:rsid w:val="00414AC3"/>
    <w:rsid w:val="004152F1"/>
    <w:rsid w:val="00415551"/>
    <w:rsid w:val="00417D50"/>
    <w:rsid w:val="00425A56"/>
    <w:rsid w:val="00425F3E"/>
    <w:rsid w:val="00427D07"/>
    <w:rsid w:val="00430179"/>
    <w:rsid w:val="0043232E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2AB3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2048"/>
    <w:rsid w:val="00483DDF"/>
    <w:rsid w:val="00485947"/>
    <w:rsid w:val="00491C3E"/>
    <w:rsid w:val="004A26C9"/>
    <w:rsid w:val="004B0915"/>
    <w:rsid w:val="004B1039"/>
    <w:rsid w:val="004B4047"/>
    <w:rsid w:val="004C2B7F"/>
    <w:rsid w:val="004C7A27"/>
    <w:rsid w:val="004D5FBA"/>
    <w:rsid w:val="004E4F31"/>
    <w:rsid w:val="004E5D86"/>
    <w:rsid w:val="004E6712"/>
    <w:rsid w:val="004E6DB0"/>
    <w:rsid w:val="004E70BC"/>
    <w:rsid w:val="004F7A42"/>
    <w:rsid w:val="00502CB4"/>
    <w:rsid w:val="005062DD"/>
    <w:rsid w:val="00507034"/>
    <w:rsid w:val="0052225D"/>
    <w:rsid w:val="00526058"/>
    <w:rsid w:val="00530A21"/>
    <w:rsid w:val="0053246E"/>
    <w:rsid w:val="00532A62"/>
    <w:rsid w:val="00534E07"/>
    <w:rsid w:val="00534FF2"/>
    <w:rsid w:val="00536819"/>
    <w:rsid w:val="00542F63"/>
    <w:rsid w:val="005447BB"/>
    <w:rsid w:val="00545324"/>
    <w:rsid w:val="005466F8"/>
    <w:rsid w:val="005476E6"/>
    <w:rsid w:val="0055596A"/>
    <w:rsid w:val="005574A2"/>
    <w:rsid w:val="00567AC6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543"/>
    <w:rsid w:val="005B3BB6"/>
    <w:rsid w:val="005B741C"/>
    <w:rsid w:val="005C0557"/>
    <w:rsid w:val="005D0D38"/>
    <w:rsid w:val="005D1CC0"/>
    <w:rsid w:val="005D6CAA"/>
    <w:rsid w:val="005E2620"/>
    <w:rsid w:val="005E2E20"/>
    <w:rsid w:val="005F5F4F"/>
    <w:rsid w:val="006044C8"/>
    <w:rsid w:val="00604703"/>
    <w:rsid w:val="00606514"/>
    <w:rsid w:val="006067B3"/>
    <w:rsid w:val="006071F9"/>
    <w:rsid w:val="00611320"/>
    <w:rsid w:val="00617980"/>
    <w:rsid w:val="00621B52"/>
    <w:rsid w:val="00623989"/>
    <w:rsid w:val="00630740"/>
    <w:rsid w:val="00642001"/>
    <w:rsid w:val="006463A4"/>
    <w:rsid w:val="00650ED2"/>
    <w:rsid w:val="00655FAF"/>
    <w:rsid w:val="0066580B"/>
    <w:rsid w:val="006706A0"/>
    <w:rsid w:val="00684CBC"/>
    <w:rsid w:val="0069225F"/>
    <w:rsid w:val="0069282A"/>
    <w:rsid w:val="006928D8"/>
    <w:rsid w:val="00692CF2"/>
    <w:rsid w:val="00694332"/>
    <w:rsid w:val="00695E64"/>
    <w:rsid w:val="00696891"/>
    <w:rsid w:val="006B1B06"/>
    <w:rsid w:val="006B33AD"/>
    <w:rsid w:val="006B5B06"/>
    <w:rsid w:val="006C5D51"/>
    <w:rsid w:val="006D46C4"/>
    <w:rsid w:val="006D4B9E"/>
    <w:rsid w:val="006E1D8D"/>
    <w:rsid w:val="006E4FED"/>
    <w:rsid w:val="006F4334"/>
    <w:rsid w:val="007028EF"/>
    <w:rsid w:val="00710086"/>
    <w:rsid w:val="007116E7"/>
    <w:rsid w:val="007168A8"/>
    <w:rsid w:val="00717B6E"/>
    <w:rsid w:val="00717FF3"/>
    <w:rsid w:val="007344D3"/>
    <w:rsid w:val="00740F00"/>
    <w:rsid w:val="0075260E"/>
    <w:rsid w:val="007634D3"/>
    <w:rsid w:val="007643A4"/>
    <w:rsid w:val="007671F8"/>
    <w:rsid w:val="00771A5F"/>
    <w:rsid w:val="007809E9"/>
    <w:rsid w:val="0078589C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4BBD"/>
    <w:rsid w:val="007D5D22"/>
    <w:rsid w:val="007D7577"/>
    <w:rsid w:val="007E08BB"/>
    <w:rsid w:val="007E2B36"/>
    <w:rsid w:val="007F2D0E"/>
    <w:rsid w:val="008008F0"/>
    <w:rsid w:val="0080305E"/>
    <w:rsid w:val="0081005B"/>
    <w:rsid w:val="008102F6"/>
    <w:rsid w:val="00813DAE"/>
    <w:rsid w:val="00814E42"/>
    <w:rsid w:val="00821D2A"/>
    <w:rsid w:val="00823927"/>
    <w:rsid w:val="008275C0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14FE"/>
    <w:rsid w:val="00881544"/>
    <w:rsid w:val="00883481"/>
    <w:rsid w:val="00895A36"/>
    <w:rsid w:val="008A0ADD"/>
    <w:rsid w:val="008A36CC"/>
    <w:rsid w:val="008A7AF4"/>
    <w:rsid w:val="008B5D73"/>
    <w:rsid w:val="008C230C"/>
    <w:rsid w:val="008C4D54"/>
    <w:rsid w:val="008D0597"/>
    <w:rsid w:val="008D2A1B"/>
    <w:rsid w:val="008D424C"/>
    <w:rsid w:val="008D7793"/>
    <w:rsid w:val="008F1B52"/>
    <w:rsid w:val="008F4C9D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47621"/>
    <w:rsid w:val="00952F29"/>
    <w:rsid w:val="00955C53"/>
    <w:rsid w:val="00955D64"/>
    <w:rsid w:val="00962634"/>
    <w:rsid w:val="0096275C"/>
    <w:rsid w:val="00975627"/>
    <w:rsid w:val="00976D01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D6664"/>
    <w:rsid w:val="009E10B5"/>
    <w:rsid w:val="009F18CF"/>
    <w:rsid w:val="009F1E61"/>
    <w:rsid w:val="009F4A61"/>
    <w:rsid w:val="009F4E00"/>
    <w:rsid w:val="009F7558"/>
    <w:rsid w:val="00A006CF"/>
    <w:rsid w:val="00A04001"/>
    <w:rsid w:val="00A155BD"/>
    <w:rsid w:val="00A15646"/>
    <w:rsid w:val="00A16C35"/>
    <w:rsid w:val="00A247D9"/>
    <w:rsid w:val="00A274BA"/>
    <w:rsid w:val="00A27581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2515"/>
    <w:rsid w:val="00AE5A7E"/>
    <w:rsid w:val="00AF401F"/>
    <w:rsid w:val="00AF5CF1"/>
    <w:rsid w:val="00AF664F"/>
    <w:rsid w:val="00AF7F52"/>
    <w:rsid w:val="00B04290"/>
    <w:rsid w:val="00B048CC"/>
    <w:rsid w:val="00B07AE5"/>
    <w:rsid w:val="00B10903"/>
    <w:rsid w:val="00B1175D"/>
    <w:rsid w:val="00B1192E"/>
    <w:rsid w:val="00B12B2C"/>
    <w:rsid w:val="00B203AE"/>
    <w:rsid w:val="00B20D7A"/>
    <w:rsid w:val="00B2289C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1C3A"/>
    <w:rsid w:val="00BD75E2"/>
    <w:rsid w:val="00BE7B45"/>
    <w:rsid w:val="00BF5840"/>
    <w:rsid w:val="00BF65DF"/>
    <w:rsid w:val="00C10825"/>
    <w:rsid w:val="00C26AB0"/>
    <w:rsid w:val="00C34029"/>
    <w:rsid w:val="00C34F51"/>
    <w:rsid w:val="00C4210B"/>
    <w:rsid w:val="00C43E90"/>
    <w:rsid w:val="00C5093F"/>
    <w:rsid w:val="00C51FC6"/>
    <w:rsid w:val="00C535F8"/>
    <w:rsid w:val="00C538C9"/>
    <w:rsid w:val="00C53E08"/>
    <w:rsid w:val="00C56D16"/>
    <w:rsid w:val="00C625E6"/>
    <w:rsid w:val="00C73603"/>
    <w:rsid w:val="00C740DB"/>
    <w:rsid w:val="00C769BB"/>
    <w:rsid w:val="00C80778"/>
    <w:rsid w:val="00C86B6F"/>
    <w:rsid w:val="00C920CA"/>
    <w:rsid w:val="00C9223A"/>
    <w:rsid w:val="00C93AA5"/>
    <w:rsid w:val="00C971D9"/>
    <w:rsid w:val="00CA4578"/>
    <w:rsid w:val="00CA694C"/>
    <w:rsid w:val="00CA6A8E"/>
    <w:rsid w:val="00CA71CE"/>
    <w:rsid w:val="00CB6B17"/>
    <w:rsid w:val="00CB76D1"/>
    <w:rsid w:val="00CD16F7"/>
    <w:rsid w:val="00CE2A12"/>
    <w:rsid w:val="00CE4E9C"/>
    <w:rsid w:val="00CE53CB"/>
    <w:rsid w:val="00CE7783"/>
    <w:rsid w:val="00CF6CBD"/>
    <w:rsid w:val="00D01B0E"/>
    <w:rsid w:val="00D04530"/>
    <w:rsid w:val="00D074EB"/>
    <w:rsid w:val="00D102D5"/>
    <w:rsid w:val="00D1334D"/>
    <w:rsid w:val="00D13429"/>
    <w:rsid w:val="00D139B0"/>
    <w:rsid w:val="00D162F1"/>
    <w:rsid w:val="00D16FC5"/>
    <w:rsid w:val="00D22F09"/>
    <w:rsid w:val="00D30A65"/>
    <w:rsid w:val="00D35A6C"/>
    <w:rsid w:val="00D43FCE"/>
    <w:rsid w:val="00D4486D"/>
    <w:rsid w:val="00D479DB"/>
    <w:rsid w:val="00D710BD"/>
    <w:rsid w:val="00D73DC3"/>
    <w:rsid w:val="00D76238"/>
    <w:rsid w:val="00D80B96"/>
    <w:rsid w:val="00D81190"/>
    <w:rsid w:val="00D95765"/>
    <w:rsid w:val="00D97EAD"/>
    <w:rsid w:val="00DB537E"/>
    <w:rsid w:val="00DB5F81"/>
    <w:rsid w:val="00DC2B73"/>
    <w:rsid w:val="00DD266E"/>
    <w:rsid w:val="00DE2682"/>
    <w:rsid w:val="00DE29E7"/>
    <w:rsid w:val="00DE5C32"/>
    <w:rsid w:val="00DE73D9"/>
    <w:rsid w:val="00DF2457"/>
    <w:rsid w:val="00E0124F"/>
    <w:rsid w:val="00E04B87"/>
    <w:rsid w:val="00E058A4"/>
    <w:rsid w:val="00E105DF"/>
    <w:rsid w:val="00E123FB"/>
    <w:rsid w:val="00E24574"/>
    <w:rsid w:val="00E264FF"/>
    <w:rsid w:val="00E31BC0"/>
    <w:rsid w:val="00E42753"/>
    <w:rsid w:val="00E43231"/>
    <w:rsid w:val="00E542B3"/>
    <w:rsid w:val="00E577B7"/>
    <w:rsid w:val="00E612D2"/>
    <w:rsid w:val="00E65ADA"/>
    <w:rsid w:val="00E70ED7"/>
    <w:rsid w:val="00E7394C"/>
    <w:rsid w:val="00E75408"/>
    <w:rsid w:val="00E85105"/>
    <w:rsid w:val="00E86175"/>
    <w:rsid w:val="00E9254F"/>
    <w:rsid w:val="00E95886"/>
    <w:rsid w:val="00EA64EF"/>
    <w:rsid w:val="00EB40A2"/>
    <w:rsid w:val="00EC0A59"/>
    <w:rsid w:val="00EC2995"/>
    <w:rsid w:val="00ED5DAF"/>
    <w:rsid w:val="00ED738C"/>
    <w:rsid w:val="00EE08A4"/>
    <w:rsid w:val="00EF5973"/>
    <w:rsid w:val="00EF737E"/>
    <w:rsid w:val="00F065A0"/>
    <w:rsid w:val="00F10BD0"/>
    <w:rsid w:val="00F10CBE"/>
    <w:rsid w:val="00F11347"/>
    <w:rsid w:val="00F11F91"/>
    <w:rsid w:val="00F1551D"/>
    <w:rsid w:val="00F163D3"/>
    <w:rsid w:val="00F17C2C"/>
    <w:rsid w:val="00F210CE"/>
    <w:rsid w:val="00F241D0"/>
    <w:rsid w:val="00F27008"/>
    <w:rsid w:val="00F31B93"/>
    <w:rsid w:val="00F43E8C"/>
    <w:rsid w:val="00F5154F"/>
    <w:rsid w:val="00F562A0"/>
    <w:rsid w:val="00F56741"/>
    <w:rsid w:val="00F60890"/>
    <w:rsid w:val="00F63F04"/>
    <w:rsid w:val="00F64159"/>
    <w:rsid w:val="00F6498A"/>
    <w:rsid w:val="00F653CC"/>
    <w:rsid w:val="00F66767"/>
    <w:rsid w:val="00F75CF0"/>
    <w:rsid w:val="00F83F02"/>
    <w:rsid w:val="00F859E9"/>
    <w:rsid w:val="00F86A7D"/>
    <w:rsid w:val="00F91875"/>
    <w:rsid w:val="00F938E4"/>
    <w:rsid w:val="00F93A95"/>
    <w:rsid w:val="00F947D8"/>
    <w:rsid w:val="00F97EEB"/>
    <w:rsid w:val="00FA193D"/>
    <w:rsid w:val="00FA2A87"/>
    <w:rsid w:val="00FA6561"/>
    <w:rsid w:val="00FB27DA"/>
    <w:rsid w:val="00FB6D34"/>
    <w:rsid w:val="00FB6F43"/>
    <w:rsid w:val="00FB7B61"/>
    <w:rsid w:val="00FC04F9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5452"/>
    <w:rsid w:val="00FE5986"/>
    <w:rsid w:val="00FF0A58"/>
    <w:rsid w:val="00FF2659"/>
    <w:rsid w:val="00FF2EF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55AE"/>
  <w15:chartTrackingRefBased/>
  <w15:docId w15:val="{A1BB3412-5EAB-4DAE-96C3-01C66E06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rPr>
      <w:rFonts w:ascii="Times New Roman" w:hAnsi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7-New%20folder\A000-Indo-Timor%20Island-Ven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A000-Indo-Timor Island-Venus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2019-01-14T21:36:00Z</dcterms:created>
  <dcterms:modified xsi:type="dcterms:W3CDTF">2019-01-14T21:37:00Z</dcterms:modified>
</cp:coreProperties>
</file>